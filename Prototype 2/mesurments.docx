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6E354" w14:textId="35702EE8" w:rsidR="007A33AC" w:rsidRDefault="00E41D0F">
      <w:r>
        <w:t>Full width- 1488</w:t>
      </w:r>
    </w:p>
    <w:p w14:paraId="26015941" w14:textId="00611418" w:rsidR="00E41D0F" w:rsidRDefault="00E41D0F">
      <w:r>
        <w:t>Full height- 742</w:t>
      </w:r>
    </w:p>
    <w:p w14:paraId="3D5BF5D3" w14:textId="2F12CE3E" w:rsidR="00E41D0F" w:rsidRDefault="00E41D0F">
      <w:r>
        <w:t>A – 800, 282</w:t>
      </w:r>
      <w:r w:rsidR="00307B37">
        <w:t xml:space="preserve"> = %</w:t>
      </w:r>
      <w:r w:rsidR="00307B37" w:rsidRPr="00307B37">
        <w:t>53.76344086021505</w:t>
      </w:r>
      <w:r w:rsidR="00307B37">
        <w:t>, %</w:t>
      </w:r>
      <w:r w:rsidR="00307B37" w:rsidRPr="00307B37">
        <w:t>38.00539083557951</w:t>
      </w:r>
    </w:p>
    <w:p w14:paraId="05A7A5A8" w14:textId="33E85502" w:rsidR="00307B37" w:rsidRDefault="00E41D0F" w:rsidP="00307B37">
      <w:pPr>
        <w:spacing w:line="360" w:lineRule="auto"/>
      </w:pPr>
      <w:r>
        <w:t>B – 800, 566</w:t>
      </w:r>
      <w:r w:rsidR="00307B37">
        <w:t xml:space="preserve"> = %</w:t>
      </w:r>
      <w:r w:rsidR="00307B37" w:rsidRPr="00307B37">
        <w:t>53.76344086021505</w:t>
      </w:r>
      <w:r w:rsidR="00307B37">
        <w:t>, %</w:t>
      </w:r>
      <w:r w:rsidR="00307B37" w:rsidRPr="00307B37">
        <w:t>76.28032345013477</w:t>
      </w:r>
    </w:p>
    <w:p w14:paraId="6DFEE5A8" w14:textId="0A198F8F" w:rsidR="00307B37" w:rsidRDefault="00E41D0F" w:rsidP="00307B37">
      <w:pPr>
        <w:spacing w:line="360" w:lineRule="auto"/>
      </w:pPr>
      <w:r>
        <w:t xml:space="preserve">C </w:t>
      </w:r>
      <w:r w:rsidR="000C00D5">
        <w:t>–</w:t>
      </w:r>
      <w:r>
        <w:t xml:space="preserve"> </w:t>
      </w:r>
      <w:r w:rsidR="000C00D5">
        <w:t>1036, 564</w:t>
      </w:r>
      <w:r w:rsidR="00307B37">
        <w:t xml:space="preserve"> = %</w:t>
      </w:r>
      <w:r w:rsidR="00307B37" w:rsidRPr="00307B37">
        <w:t>69.62365591397849</w:t>
      </w:r>
      <w:r w:rsidR="00307B37">
        <w:t>, %</w:t>
      </w:r>
      <w:r w:rsidR="00263CE1" w:rsidRPr="00263CE1">
        <w:t>76.01078167115903</w:t>
      </w:r>
    </w:p>
    <w:p w14:paraId="61628E72" w14:textId="77777777" w:rsidR="00DA79ED" w:rsidRDefault="000C00D5" w:rsidP="00DA79ED">
      <w:pPr>
        <w:spacing w:line="360" w:lineRule="auto"/>
      </w:pPr>
      <w:r>
        <w:t>H – 1036, 272</w:t>
      </w:r>
      <w:r w:rsidR="00307B37">
        <w:t xml:space="preserve"> = </w:t>
      </w:r>
      <w:r w:rsidR="00DA79ED">
        <w:t>%</w:t>
      </w:r>
      <w:r w:rsidR="00DA79ED" w:rsidRPr="00DA79ED">
        <w:t>69.62365591397849</w:t>
      </w:r>
      <w:r w:rsidR="00DA79ED">
        <w:t>, %</w:t>
      </w:r>
      <w:r w:rsidR="00DA79ED" w:rsidRPr="00DA79ED">
        <w:t>36.65768194070081</w:t>
      </w:r>
    </w:p>
    <w:p w14:paraId="6136ED91" w14:textId="6E9CF844" w:rsidR="000C00D5" w:rsidRDefault="000C00D5" w:rsidP="00DA79ED">
      <w:pPr>
        <w:spacing w:line="360" w:lineRule="auto"/>
      </w:pPr>
      <w:r>
        <w:t>D – 1121, 47</w:t>
      </w:r>
      <w:r w:rsidR="00DA79ED">
        <w:t xml:space="preserve"> = %</w:t>
      </w:r>
      <w:r w:rsidR="00DA79ED" w:rsidRPr="00DA79ED">
        <w:t>75.33602150537634</w:t>
      </w:r>
      <w:r w:rsidR="00DA79ED">
        <w:t>, %</w:t>
      </w:r>
      <w:r w:rsidR="00DA79ED" w:rsidRPr="00DA79ED">
        <w:t>6.334231805929919</w:t>
      </w:r>
    </w:p>
    <w:p w14:paraId="1CD3D5EC" w14:textId="498234DC" w:rsidR="000C00D5" w:rsidRDefault="000C00D5">
      <w:r>
        <w:t>Admin – 1318, 636</w:t>
      </w:r>
      <w:r w:rsidR="00263CE1">
        <w:t xml:space="preserve"> = 88.5752688172043%, </w:t>
      </w:r>
      <w:r w:rsidR="00263CE1" w:rsidRPr="00263CE1">
        <w:t>85.71428571428571</w:t>
      </w:r>
      <w:r w:rsidR="00263CE1">
        <w:t>%</w:t>
      </w:r>
    </w:p>
    <w:p w14:paraId="0C63B649" w14:textId="68394A57" w:rsidR="000C00D5" w:rsidRDefault="000C00D5">
      <w:r>
        <w:t>Water – 1112, 722</w:t>
      </w:r>
      <w:r w:rsidR="00263CE1">
        <w:t xml:space="preserve"> = </w:t>
      </w:r>
      <w:r w:rsidR="00263CE1" w:rsidRPr="00263CE1">
        <w:t>74.73118279569892</w:t>
      </w:r>
      <w:r w:rsidR="00263CE1">
        <w:t xml:space="preserve">%, </w:t>
      </w:r>
      <w:r w:rsidR="00263CE1" w:rsidRPr="00263CE1">
        <w:t>97.30458221024259</w:t>
      </w:r>
      <w:r w:rsidR="00263CE1">
        <w:t>%</w:t>
      </w:r>
    </w:p>
    <w:p w14:paraId="46464B4F" w14:textId="77777777" w:rsidR="0030065D" w:rsidRDefault="0030065D"/>
    <w:p w14:paraId="239B8063" w14:textId="77777777" w:rsidR="0030065D" w:rsidRDefault="0030065D"/>
    <w:p w14:paraId="434C6B64" w14:textId="579BC5AB" w:rsidR="0030065D" w:rsidRDefault="0030065D" w:rsidP="00554D2E">
      <w:r>
        <w:t xml:space="preserve">Image full width- </w:t>
      </w:r>
      <w:r w:rsidR="00554D2E">
        <w:t>9cm</w:t>
      </w:r>
    </w:p>
    <w:p w14:paraId="363CD8A1" w14:textId="04A243BF" w:rsidR="00554D2E" w:rsidRPr="00554D2E" w:rsidRDefault="00554D2E" w:rsidP="00554D2E">
      <w:r>
        <w:t>Image Full Height – 12.9cm</w:t>
      </w:r>
    </w:p>
    <w:p w14:paraId="382C82EB" w14:textId="1E2953ED" w:rsidR="0030065D" w:rsidRDefault="0030065D">
      <w:r>
        <w:t xml:space="preserve">A </w:t>
      </w:r>
      <w:r w:rsidR="00554D2E">
        <w:t>–</w:t>
      </w:r>
      <w:r>
        <w:t xml:space="preserve"> </w:t>
      </w:r>
      <w:r w:rsidR="00554D2E">
        <w:t>.2</w:t>
      </w:r>
      <w:r w:rsidR="00FF65AC">
        <w:t xml:space="preserve"> </w:t>
      </w:r>
      <w:r w:rsidR="00554D2E">
        <w:t xml:space="preserve">cm, 4.9cm </w:t>
      </w:r>
      <w:r w:rsidR="00D82C3A" w:rsidRPr="00D82C3A">
        <w:t>2.222222222222222</w:t>
      </w:r>
      <w:r w:rsidR="00D82C3A">
        <w:t xml:space="preserve">%, </w:t>
      </w:r>
    </w:p>
    <w:p w14:paraId="1B9CD198" w14:textId="3591D1A2" w:rsidR="00554D2E" w:rsidRDefault="00554D2E">
      <w:r>
        <w:t>B – .2cm 9.8cm</w:t>
      </w:r>
    </w:p>
    <w:p w14:paraId="27CA55F1" w14:textId="31B4B3FE" w:rsidR="00554D2E" w:rsidRDefault="00554D2E">
      <w:r>
        <w:t>C – 4cm ,9.8cm</w:t>
      </w:r>
    </w:p>
    <w:p w14:paraId="0645835E" w14:textId="4BAB6706" w:rsidR="00554D2E" w:rsidRDefault="00554D2E">
      <w:r>
        <w:t>H – 4cm, 4.7cm</w:t>
      </w:r>
    </w:p>
    <w:p w14:paraId="050F758F" w14:textId="7B31E9B8" w:rsidR="00554D2E" w:rsidRDefault="00554D2E">
      <w:r>
        <w:t xml:space="preserve">Admin – 7.7cm, </w:t>
      </w:r>
      <w:r w:rsidR="00D82C3A">
        <w:t>11.1cm</w:t>
      </w:r>
    </w:p>
    <w:p w14:paraId="66C7CDA4" w14:textId="289C9F54" w:rsidR="00D82C3A" w:rsidRDefault="00D82C3A">
      <w:r>
        <w:t>D – 1cm, 4.8cm</w:t>
      </w:r>
    </w:p>
    <w:p w14:paraId="5DCFED30" w14:textId="6C0DBA3C" w:rsidR="00D82C3A" w:rsidRDefault="00D82C3A">
      <w:r>
        <w:t>W – 4.5cm, 12.5cm</w:t>
      </w:r>
    </w:p>
    <w:sectPr w:rsidR="00D8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0F"/>
    <w:rsid w:val="000C00D5"/>
    <w:rsid w:val="00263CE1"/>
    <w:rsid w:val="0030065D"/>
    <w:rsid w:val="00307B37"/>
    <w:rsid w:val="00381481"/>
    <w:rsid w:val="00554D2E"/>
    <w:rsid w:val="0077654D"/>
    <w:rsid w:val="007A33AC"/>
    <w:rsid w:val="0083222A"/>
    <w:rsid w:val="00B16A8F"/>
    <w:rsid w:val="00D82C3A"/>
    <w:rsid w:val="00DA79ED"/>
    <w:rsid w:val="00E41D0F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1B48"/>
  <w15:chartTrackingRefBased/>
  <w15:docId w15:val="{6C19CC8C-259E-47E8-B89F-F3C960C8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~WRL0824.tmp</Template>
  <TotalTime>4357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Hudson (hfost49)</dc:creator>
  <cp:keywords/>
  <dc:description/>
  <cp:lastModifiedBy>FOSTER, Hudson (hfost49)</cp:lastModifiedBy>
  <cp:revision>3</cp:revision>
  <dcterms:created xsi:type="dcterms:W3CDTF">2024-07-03T07:11:00Z</dcterms:created>
  <dcterms:modified xsi:type="dcterms:W3CDTF">2024-07-06T08:33:00Z</dcterms:modified>
</cp:coreProperties>
</file>